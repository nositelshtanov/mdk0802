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EF" w:rsidRPr="002D7669" w:rsidRDefault="00F823DA" w:rsidP="00F823DA">
      <w:pPr>
        <w:pStyle w:val="a6"/>
        <w:spacing w:line="240" w:lineRule="auto"/>
        <w:rPr>
          <w:rFonts w:ascii="Times New Roman" w:hAnsi="Times New Roman" w:cs="Times New Roman"/>
          <w:spacing w:val="0"/>
          <w:lang w:val="ru-RU"/>
        </w:rPr>
      </w:pPr>
      <w:r w:rsidRPr="002D7669">
        <w:rPr>
          <w:rFonts w:ascii="Times New Roman" w:hAnsi="Times New Roman" w:cs="Times New Roman"/>
          <w:spacing w:val="0"/>
          <w:lang w:val="ru-RU"/>
        </w:rPr>
        <w:t>графический дизайн</w:t>
      </w:r>
    </w:p>
    <w:p w:rsidR="00A77E62" w:rsidRPr="002D7669" w:rsidRDefault="0092006D" w:rsidP="00313492">
      <w:pPr>
        <w:pStyle w:val="ac"/>
        <w:rPr>
          <w:rFonts w:ascii="Times New Roman" w:hAnsi="Times New Roman" w:cs="Times New Roman"/>
          <w:spacing w:val="0"/>
          <w:sz w:val="56"/>
          <w:szCs w:val="56"/>
          <w:lang w:val="ru-RU"/>
        </w:rPr>
      </w:pPr>
      <w:r w:rsidRPr="002D7669">
        <w:rPr>
          <w:rFonts w:ascii="Times New Roman" w:hAnsi="Times New Roman" w:cs="Times New Roman"/>
          <w:spacing w:val="0"/>
          <w:sz w:val="56"/>
          <w:szCs w:val="56"/>
        </w:rPr>
        <w:t>SKILL</w:t>
      </w:r>
      <w:r w:rsidRPr="002D7669">
        <w:rPr>
          <w:rFonts w:ascii="Times New Roman" w:hAnsi="Times New Roman" w:cs="Times New Roman"/>
          <w:spacing w:val="0"/>
          <w:sz w:val="56"/>
          <w:szCs w:val="56"/>
          <w:lang w:val="ru-RU"/>
        </w:rPr>
        <w:t>40</w:t>
      </w:r>
      <w:r w:rsidR="001C2B30" w:rsidRPr="002D7669">
        <w:rPr>
          <w:rFonts w:ascii="Times New Roman" w:hAnsi="Times New Roman" w:cs="Times New Roman"/>
          <w:spacing w:val="0"/>
          <w:sz w:val="56"/>
          <w:szCs w:val="56"/>
          <w:lang w:val="ru-RU"/>
        </w:rPr>
        <w:t>_</w:t>
      </w:r>
      <w:r w:rsidR="001E1D8E" w:rsidRPr="002D7669">
        <w:rPr>
          <w:rFonts w:ascii="Times New Roman" w:hAnsi="Times New Roman" w:cs="Times New Roman"/>
          <w:spacing w:val="0"/>
          <w:sz w:val="56"/>
          <w:szCs w:val="56"/>
        </w:rPr>
        <w:t>RU</w:t>
      </w:r>
    </w:p>
    <w:p w:rsidR="008827AA" w:rsidRPr="002D7669" w:rsidRDefault="008827AA" w:rsidP="001C2B30">
      <w:pPr>
        <w:rPr>
          <w:rFonts w:ascii="Times New Roman" w:hAnsi="Times New Roman" w:cs="Times New Roman"/>
          <w:lang w:val="ru-RU"/>
        </w:rPr>
      </w:pPr>
    </w:p>
    <w:p w:rsidR="008827AA" w:rsidRPr="002D7669" w:rsidRDefault="008827AA" w:rsidP="001C2B30">
      <w:pPr>
        <w:rPr>
          <w:rFonts w:ascii="Times New Roman" w:hAnsi="Times New Roman" w:cs="Times New Roman"/>
          <w:lang w:val="ru-RU"/>
        </w:rPr>
      </w:pPr>
    </w:p>
    <w:p w:rsidR="008827AA" w:rsidRPr="002D7669" w:rsidRDefault="008827AA" w:rsidP="001C2B30">
      <w:pPr>
        <w:rPr>
          <w:rFonts w:ascii="Times New Roman" w:hAnsi="Times New Roman" w:cs="Times New Roman"/>
          <w:lang w:val="ru-RU"/>
        </w:rPr>
      </w:pPr>
    </w:p>
    <w:p w:rsidR="004B6219" w:rsidRPr="002D7669" w:rsidRDefault="00F823DA" w:rsidP="001C2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7669">
        <w:rPr>
          <w:rFonts w:ascii="Times New Roman" w:hAnsi="Times New Roman" w:cs="Times New Roman"/>
          <w:sz w:val="28"/>
          <w:szCs w:val="28"/>
          <w:lang w:val="ru-RU"/>
        </w:rPr>
        <w:t>Регион</w:t>
      </w:r>
      <w:r w:rsidR="001C2B30" w:rsidRPr="002D76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92370"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  <w:r w:rsidR="00A30B32" w:rsidRPr="002D7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2370">
        <w:rPr>
          <w:rFonts w:ascii="Times New Roman" w:hAnsi="Times New Roman" w:cs="Times New Roman"/>
          <w:sz w:val="28"/>
          <w:szCs w:val="28"/>
          <w:lang w:val="ru-RU"/>
        </w:rPr>
        <w:t>Региональный</w:t>
      </w:r>
      <w:r w:rsidR="004A115E" w:rsidRPr="002D7669">
        <w:rPr>
          <w:rFonts w:ascii="Times New Roman" w:hAnsi="Times New Roman" w:cs="Times New Roman"/>
          <w:sz w:val="28"/>
          <w:szCs w:val="28"/>
          <w:lang w:val="ru-RU"/>
        </w:rPr>
        <w:t xml:space="preserve"> чемпионат 2018</w:t>
      </w:r>
      <w:r w:rsidR="00192370">
        <w:rPr>
          <w:rFonts w:ascii="Times New Roman" w:hAnsi="Times New Roman" w:cs="Times New Roman"/>
          <w:sz w:val="28"/>
          <w:szCs w:val="28"/>
          <w:lang w:val="ru-RU"/>
        </w:rPr>
        <w:t>-2019</w:t>
      </w:r>
    </w:p>
    <w:p w:rsidR="00BA7F88" w:rsidRPr="002D7669" w:rsidRDefault="00F823DA" w:rsidP="001C2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7669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BA7F88" w:rsidRPr="002D76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9237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A7F88" w:rsidRPr="002D76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7669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="00192370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1C2B30" w:rsidRPr="002D7669" w:rsidRDefault="001C2B30" w:rsidP="001C2B30">
      <w:pPr>
        <w:rPr>
          <w:rFonts w:ascii="Times New Roman" w:hAnsi="Times New Roman" w:cs="Times New Roman"/>
          <w:lang w:val="ru-RU"/>
        </w:rPr>
      </w:pPr>
    </w:p>
    <w:p w:rsidR="008827AA" w:rsidRPr="002D7669" w:rsidRDefault="008827AA" w:rsidP="001C2B30">
      <w:pPr>
        <w:rPr>
          <w:rFonts w:ascii="Times New Roman" w:hAnsi="Times New Roman" w:cs="Times New Roman"/>
          <w:lang w:val="ru-RU"/>
        </w:rPr>
      </w:pPr>
    </w:p>
    <w:p w:rsidR="001C2B30" w:rsidRPr="002D7669" w:rsidRDefault="001C2B30" w:rsidP="003A0D78">
      <w:pPr>
        <w:pStyle w:val="a0"/>
        <w:numPr>
          <w:ilvl w:val="0"/>
          <w:numId w:val="0"/>
        </w:numPr>
        <w:ind w:left="284"/>
        <w:rPr>
          <w:rFonts w:ascii="Times New Roman" w:hAnsi="Times New Roman" w:cs="Times New Roman"/>
          <w:lang w:val="ru-RU"/>
        </w:rPr>
        <w:sectPr w:rsidR="001C2B30" w:rsidRPr="002D766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1B1007" w:rsidRPr="00D00A3C" w:rsidRDefault="00A30B32" w:rsidP="001B1007">
      <w:pPr>
        <w:pStyle w:val="22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Модуль 1</w:t>
      </w:r>
      <w:r w:rsidR="004A115E"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D7669" w:rsidRPr="00D00A3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A0D78"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час</w:t>
      </w:r>
      <w:r w:rsidR="002D7669" w:rsidRPr="00D00A3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B1007" w:rsidRPr="00D00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B1007" w:rsidRPr="00D00A3C" w:rsidRDefault="001B1007" w:rsidP="001B1007">
      <w:pPr>
        <w:pStyle w:val="22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Наполнение</w:t>
      </w:r>
    </w:p>
    <w:p w:rsidR="001B1007" w:rsidRPr="00D00A3C" w:rsidRDefault="001B1007" w:rsidP="001B1007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Этот проект состоит из следующей документации:</w:t>
      </w:r>
    </w:p>
    <w:p w:rsidR="001B1007" w:rsidRPr="00D00A3C" w:rsidRDefault="001B1007" w:rsidP="001B1007">
      <w:pPr>
        <w:spacing w:after="120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Текстов</w:t>
      </w:r>
      <w:r w:rsidR="002D7669" w:rsidRPr="00D00A3C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й файл: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17A6" w:rsidRPr="00D00A3C">
        <w:rPr>
          <w:rFonts w:ascii="Times New Roman" w:hAnsi="Times New Roman" w:cs="Times New Roman"/>
          <w:sz w:val="24"/>
          <w:szCs w:val="24"/>
        </w:rPr>
        <w:fldChar w:fldCharType="begin"/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D00A3C">
        <w:rPr>
          <w:rFonts w:ascii="Times New Roman" w:hAnsi="Times New Roman" w:cs="Times New Roman"/>
          <w:sz w:val="24"/>
          <w:szCs w:val="24"/>
        </w:rPr>
        <w:instrText>FILENAME</w:instrTex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4617A6" w:rsidRPr="00D00A3C">
        <w:rPr>
          <w:rFonts w:ascii="Times New Roman" w:hAnsi="Times New Roman" w:cs="Times New Roman"/>
          <w:sz w:val="24"/>
          <w:szCs w:val="24"/>
        </w:rPr>
        <w:fldChar w:fldCharType="separate"/>
      </w:r>
      <w:r w:rsidR="004A115E" w:rsidRPr="00D00A3C"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="00E32238" w:rsidRPr="00D00A3C">
        <w:rPr>
          <w:rFonts w:ascii="Times New Roman" w:hAnsi="Times New Roman" w:cs="Times New Roman"/>
          <w:noProof/>
          <w:sz w:val="24"/>
          <w:szCs w:val="24"/>
          <w:lang w:val="ru-RU"/>
        </w:rPr>
        <w:t>одуль1</w:t>
      </w:r>
      <w:r w:rsidR="004A115E" w:rsidRPr="00D00A3C">
        <w:rPr>
          <w:rFonts w:ascii="Times New Roman" w:hAnsi="Times New Roman" w:cs="Times New Roman"/>
          <w:noProof/>
          <w:sz w:val="24"/>
          <w:szCs w:val="24"/>
          <w:lang w:val="ru-RU"/>
        </w:rPr>
        <w:t>_</w:t>
      </w:r>
      <w:r w:rsidR="001B63D7">
        <w:rPr>
          <w:rFonts w:ascii="Times New Roman" w:hAnsi="Times New Roman" w:cs="Times New Roman"/>
          <w:noProof/>
          <w:sz w:val="24"/>
          <w:szCs w:val="24"/>
          <w:lang w:val="ru-RU"/>
        </w:rPr>
        <w:t>текст</w:t>
      </w:r>
      <w:r w:rsidRPr="00D00A3C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D00A3C">
        <w:rPr>
          <w:rFonts w:ascii="Times New Roman" w:hAnsi="Times New Roman" w:cs="Times New Roman"/>
          <w:noProof/>
          <w:sz w:val="24"/>
          <w:szCs w:val="24"/>
        </w:rPr>
        <w:t>docx</w:t>
      </w:r>
      <w:r w:rsidR="004617A6" w:rsidRPr="00D00A3C">
        <w:rPr>
          <w:rFonts w:ascii="Times New Roman" w:hAnsi="Times New Roman" w:cs="Times New Roman"/>
          <w:sz w:val="24"/>
          <w:szCs w:val="24"/>
        </w:rPr>
        <w:fldChar w:fldCharType="end"/>
      </w:r>
    </w:p>
    <w:p w:rsidR="001B1007" w:rsidRPr="00D00A3C" w:rsidRDefault="001B1007" w:rsidP="001B1007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Медиа-графика: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папка «</w:t>
      </w:r>
      <w:r w:rsidR="003A0D78" w:rsidRPr="00D00A3C">
        <w:rPr>
          <w:rFonts w:ascii="Times New Roman" w:hAnsi="Times New Roman" w:cs="Times New Roman"/>
          <w:sz w:val="24"/>
          <w:szCs w:val="24"/>
          <w:lang w:val="ru-RU"/>
        </w:rPr>
        <w:t>Медиа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3A0D78" w:rsidRPr="00D00A3C" w:rsidRDefault="003A0D78" w:rsidP="001B100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1B1007" w:rsidRPr="00D00A3C" w:rsidRDefault="001B1007" w:rsidP="001B10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  <w:t>ОПИСАНИЕ ПРОЕКТА И ЗАДАЧ</w:t>
      </w:r>
    </w:p>
    <w:p w:rsidR="00E32238" w:rsidRPr="00D00A3C" w:rsidRDefault="00E32238" w:rsidP="00E32238">
      <w:pPr>
        <w:spacing w:after="15"/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</w:pPr>
    </w:p>
    <w:p w:rsidR="00E32238" w:rsidRPr="00D00A3C" w:rsidRDefault="00E32238" w:rsidP="00E32238">
      <w:pPr>
        <w:spacing w:after="15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ФИРМЕННЫЙ СТИЛЬ И СОПРОВОДИТЕЛЬНАЯ ПРОДУКЦИЯ КОРПОРАТИВНОГО ДИЗАЙНА. </w:t>
      </w:r>
    </w:p>
    <w:p w:rsidR="00E32238" w:rsidRPr="00D00A3C" w:rsidRDefault="00E32238" w:rsidP="00E32238">
      <w:pPr>
        <w:spacing w:after="15"/>
        <w:rPr>
          <w:rFonts w:ascii="Times New Roman" w:hAnsi="Times New Roman" w:cs="Times New Roman"/>
          <w:sz w:val="24"/>
          <w:szCs w:val="24"/>
          <w:lang w:val="ru-RU"/>
        </w:rPr>
      </w:pPr>
    </w:p>
    <w:p w:rsidR="002D7669" w:rsidRPr="00D00A3C" w:rsidRDefault="002D7669" w:rsidP="00D00A3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>«Русское поле» — крупный агропромышленный холдинг, который специализируется на поставках мяса и птицы.</w:t>
      </w:r>
      <w:r w:rsidR="00715A63" w:rsidRPr="00D00A3C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А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>гропромышленный холдинг «Русское поле» — успешная межрегиональная компания, ежедневно обеспечивающая нижегородцев и жителей других регионов россии социально значимым продуктом – доступным и качественным мясом птицы.</w:t>
      </w:r>
    </w:p>
    <w:p w:rsidR="00715A63" w:rsidRPr="00D00A3C" w:rsidRDefault="002D7669" w:rsidP="00D00A3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>В холдинге создана крепкая основа бизнеса – эффективная цепочка «от земли до прилавка», включающая в себя процессы от производства комбикормов и выращивания птицы до реализации готовой продукции в собственной розничной сети, других магазинах нижнего новгорода и регионов. Агрохолдинг занимает более 20% рынка мяса птицы в нижегородской и владимирской областях. В состав агрохолдинга входят птицефабрики по выращиванию и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переработки птицы,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птицеводческое предприятие по производству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столового и перепелиного яйца,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агрофирма по производству комбикормов и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>премиксов,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>предприятия по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производству зерновых культур,</w:t>
      </w:r>
      <w:r w:rsidRPr="00D00A3C">
        <w:rPr>
          <w:rFonts w:ascii="Times New Roman" w:hAnsi="Times New Roman" w:cs="Times New Roman"/>
          <w:bCs/>
          <w:sz w:val="24"/>
          <w:szCs w:val="24"/>
        </w:rPr>
        <w:t> </w:t>
      </w:r>
      <w:r w:rsidRPr="00D00A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собственная розничная сеть.</w:t>
      </w:r>
    </w:p>
    <w:p w:rsidR="00E32238" w:rsidRPr="00D00A3C" w:rsidRDefault="00715A63" w:rsidP="00D00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2238"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Ключевые слова: 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птицеводство, </w:t>
      </w:r>
      <w:r w:rsidR="002D7669" w:rsidRPr="00D00A3C">
        <w:rPr>
          <w:rFonts w:ascii="Times New Roman" w:hAnsi="Times New Roman" w:cs="Times New Roman"/>
          <w:sz w:val="24"/>
          <w:szCs w:val="24"/>
          <w:lang w:val="ru-RU"/>
        </w:rPr>
        <w:t>яйца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D7669" w:rsidRPr="00D00A3C">
        <w:rPr>
          <w:rFonts w:ascii="Times New Roman" w:hAnsi="Times New Roman" w:cs="Times New Roman"/>
          <w:sz w:val="24"/>
          <w:szCs w:val="24"/>
          <w:lang w:val="ru-RU"/>
        </w:rPr>
        <w:t>комбикорм, Нижний Новгород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7665" w:rsidRPr="00D00A3C" w:rsidRDefault="002A7665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3223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1: </w:t>
      </w:r>
      <w:r w:rsidR="00E32238" w:rsidRPr="00D00A3C">
        <w:rPr>
          <w:rFonts w:ascii="Times New Roman" w:hAnsi="Times New Roman" w:cs="Times New Roman"/>
          <w:b/>
          <w:sz w:val="28"/>
          <w:szCs w:val="28"/>
          <w:lang w:val="ru-RU"/>
        </w:rPr>
        <w:t>Логотип (</w:t>
      </w:r>
      <w:r w:rsidR="00E32238" w:rsidRPr="00D00A3C">
        <w:rPr>
          <w:rFonts w:ascii="Times New Roman" w:hAnsi="Times New Roman" w:cs="Times New Roman"/>
          <w:b/>
          <w:sz w:val="28"/>
          <w:szCs w:val="28"/>
        </w:rPr>
        <w:t>Adobe</w:t>
      </w:r>
      <w:r w:rsidR="00E32238"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32238" w:rsidRPr="00D00A3C">
        <w:rPr>
          <w:rFonts w:ascii="Times New Roman" w:hAnsi="Times New Roman" w:cs="Times New Roman"/>
          <w:b/>
          <w:sz w:val="28"/>
          <w:szCs w:val="28"/>
        </w:rPr>
        <w:t>Illustrator</w:t>
      </w:r>
      <w:r w:rsidR="00E32238" w:rsidRPr="00D00A3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A0D78" w:rsidRPr="00D00A3C" w:rsidRDefault="00D00A3C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Вы должны создать логотип холдинга «Русское поле» на основании представленного брифа.</w:t>
      </w:r>
    </w:p>
    <w:p w:rsidR="003A0D7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Обязательные элементы</w:t>
      </w:r>
    </w:p>
    <w:p w:rsidR="00E32238" w:rsidRPr="00D00A3C" w:rsidRDefault="00E32238" w:rsidP="00D00A3C">
      <w:pPr>
        <w:pStyle w:val="af1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Текст из файла «Модуль1_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2D7669" w:rsidRPr="00D00A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E32238" w:rsidRPr="00EB6AC3" w:rsidRDefault="00E32238" w:rsidP="00D00A3C">
      <w:pPr>
        <w:pStyle w:val="af1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6AC3">
        <w:rPr>
          <w:rFonts w:ascii="Times New Roman" w:hAnsi="Times New Roman" w:cs="Times New Roman"/>
          <w:sz w:val="24"/>
          <w:szCs w:val="24"/>
          <w:lang w:val="ru-RU"/>
        </w:rPr>
        <w:t>Графический элемент</w:t>
      </w:r>
      <w:r w:rsidR="00EB6AC3" w:rsidRPr="00EB6AC3">
        <w:rPr>
          <w:rFonts w:ascii="Times New Roman" w:hAnsi="Times New Roman" w:cs="Times New Roman"/>
          <w:sz w:val="24"/>
          <w:szCs w:val="24"/>
          <w:lang w:val="ru-RU"/>
        </w:rPr>
        <w:t>, содержащий область пересечения цветов.</w:t>
      </w:r>
    </w:p>
    <w:p w:rsidR="001B1007" w:rsidRPr="00D00A3C" w:rsidRDefault="001B1007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1B1007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параметры</w:t>
      </w:r>
      <w:r w:rsidR="001B1007" w:rsidRPr="00D00A3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32238" w:rsidRPr="00D00A3C" w:rsidRDefault="00E32238" w:rsidP="00D00A3C">
      <w:pPr>
        <w:pStyle w:val="af1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Размер логотипа по длинной стороне 150 мм</w:t>
      </w:r>
    </w:p>
    <w:p w:rsidR="00E32238" w:rsidRPr="00D00A3C" w:rsidRDefault="00E32238" w:rsidP="00D00A3C">
      <w:pPr>
        <w:pStyle w:val="af1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Формат А4</w:t>
      </w:r>
    </w:p>
    <w:p w:rsidR="00E32238" w:rsidRPr="00D00A3C" w:rsidRDefault="00E32238" w:rsidP="00D00A3C">
      <w:pPr>
        <w:pStyle w:val="af1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 xml:space="preserve">Использование не более 3 цветов </w:t>
      </w:r>
    </w:p>
    <w:p w:rsidR="00E32238" w:rsidRPr="00D00A3C" w:rsidRDefault="00E32238" w:rsidP="00D00A3C">
      <w:pPr>
        <w:pStyle w:val="af1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Использование не более 2 шрифтов</w:t>
      </w:r>
    </w:p>
    <w:p w:rsidR="00E32238" w:rsidRPr="00D00A3C" w:rsidRDefault="00E32238" w:rsidP="00D00A3C">
      <w:pPr>
        <w:pStyle w:val="af1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Оверпринт и тре</w:t>
      </w:r>
      <w:r w:rsidR="002D7669" w:rsidRPr="00D00A3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пинг (0,2 </w:t>
      </w:r>
      <w:r w:rsidRPr="00D00A3C">
        <w:rPr>
          <w:rFonts w:ascii="Times New Roman" w:hAnsi="Times New Roman" w:cs="Times New Roman"/>
          <w:sz w:val="24"/>
          <w:szCs w:val="24"/>
        </w:rPr>
        <w:t>pt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) по необходимости</w:t>
      </w:r>
    </w:p>
    <w:p w:rsidR="001B1007" w:rsidRPr="00D00A3C" w:rsidRDefault="001B1007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1007" w:rsidRPr="00D00A3C" w:rsidRDefault="001B1007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Выходные файлы</w:t>
      </w:r>
      <w:r w:rsidRPr="00D00A3C">
        <w:rPr>
          <w:rFonts w:ascii="Times New Roman" w:hAnsi="Times New Roman" w:cs="Times New Roman"/>
          <w:b/>
          <w:sz w:val="24"/>
          <w:szCs w:val="24"/>
        </w:rPr>
        <w:t>:</w:t>
      </w:r>
    </w:p>
    <w:p w:rsidR="00E32238" w:rsidRPr="00D00A3C" w:rsidRDefault="00E32238" w:rsidP="00D00A3C">
      <w:pPr>
        <w:pStyle w:val="af1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Рабочий файл, название файла «</w:t>
      </w:r>
      <w:r w:rsidRPr="00D00A3C">
        <w:rPr>
          <w:rFonts w:ascii="Times New Roman" w:hAnsi="Times New Roman" w:cs="Times New Roman"/>
          <w:sz w:val="24"/>
          <w:szCs w:val="24"/>
        </w:rPr>
        <w:t>Logo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D00A3C">
        <w:rPr>
          <w:rFonts w:ascii="Times New Roman" w:hAnsi="Times New Roman" w:cs="Times New Roman"/>
          <w:sz w:val="24"/>
          <w:szCs w:val="24"/>
        </w:rPr>
        <w:t>CMYK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E32238" w:rsidRPr="00D00A3C" w:rsidRDefault="00E32238" w:rsidP="00D00A3C">
      <w:pPr>
        <w:pStyle w:val="af1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Рабочий файл, название файла «</w:t>
      </w:r>
      <w:r w:rsidRPr="00D00A3C">
        <w:rPr>
          <w:rFonts w:ascii="Times New Roman" w:hAnsi="Times New Roman" w:cs="Times New Roman"/>
          <w:sz w:val="24"/>
          <w:szCs w:val="24"/>
        </w:rPr>
        <w:t>Logo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D00A3C">
        <w:rPr>
          <w:rFonts w:ascii="Times New Roman" w:hAnsi="Times New Roman" w:cs="Times New Roman"/>
          <w:sz w:val="24"/>
          <w:szCs w:val="24"/>
        </w:rPr>
        <w:t>panton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E32238" w:rsidRPr="00D00A3C" w:rsidRDefault="00E32238" w:rsidP="00D00A3C">
      <w:pPr>
        <w:pStyle w:val="af1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Один </w:t>
      </w:r>
      <w:r w:rsidRPr="00D00A3C">
        <w:rPr>
          <w:rFonts w:ascii="Times New Roman" w:hAnsi="Times New Roman" w:cs="Times New Roman"/>
          <w:sz w:val="24"/>
          <w:szCs w:val="24"/>
        </w:rPr>
        <w:t>PDF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D00A3C">
        <w:rPr>
          <w:rFonts w:ascii="Times New Roman" w:hAnsi="Times New Roman" w:cs="Times New Roman"/>
          <w:sz w:val="24"/>
          <w:szCs w:val="24"/>
        </w:rPr>
        <w:t>Coated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Fogra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27, название файла  «</w:t>
      </w:r>
      <w:r w:rsidRPr="00D00A3C">
        <w:rPr>
          <w:rFonts w:ascii="Times New Roman" w:hAnsi="Times New Roman" w:cs="Times New Roman"/>
          <w:sz w:val="24"/>
          <w:szCs w:val="24"/>
        </w:rPr>
        <w:t>Logo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D00A3C">
        <w:rPr>
          <w:rFonts w:ascii="Times New Roman" w:hAnsi="Times New Roman" w:cs="Times New Roman"/>
          <w:sz w:val="24"/>
          <w:szCs w:val="24"/>
        </w:rPr>
        <w:t>CMYK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E32238" w:rsidRPr="00D00A3C" w:rsidRDefault="00E32238" w:rsidP="00D00A3C">
      <w:pPr>
        <w:pStyle w:val="af1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Pr="00D00A3C">
        <w:rPr>
          <w:rFonts w:ascii="Times New Roman" w:hAnsi="Times New Roman" w:cs="Times New Roman"/>
          <w:sz w:val="24"/>
          <w:szCs w:val="24"/>
        </w:rPr>
        <w:t>PDF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D00A3C">
        <w:rPr>
          <w:rFonts w:ascii="Times New Roman" w:hAnsi="Times New Roman" w:cs="Times New Roman"/>
          <w:sz w:val="24"/>
          <w:szCs w:val="24"/>
        </w:rPr>
        <w:t>Coated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Fogra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27, название файла  «</w:t>
      </w:r>
      <w:r w:rsidRPr="00D00A3C">
        <w:rPr>
          <w:rFonts w:ascii="Times New Roman" w:hAnsi="Times New Roman" w:cs="Times New Roman"/>
          <w:sz w:val="24"/>
          <w:szCs w:val="24"/>
        </w:rPr>
        <w:t>Logo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D00A3C">
        <w:rPr>
          <w:rFonts w:ascii="Times New Roman" w:hAnsi="Times New Roman" w:cs="Times New Roman"/>
          <w:sz w:val="24"/>
          <w:szCs w:val="24"/>
        </w:rPr>
        <w:t>panton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D2414A" w:rsidRPr="00D00A3C" w:rsidRDefault="00D2414A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32238" w:rsidRPr="00D00A3C" w:rsidRDefault="001B1007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2: </w:t>
      </w:r>
      <w:r w:rsidR="00E32238" w:rsidRPr="00D00A3C">
        <w:rPr>
          <w:rFonts w:ascii="Times New Roman" w:hAnsi="Times New Roman" w:cs="Times New Roman"/>
          <w:b/>
          <w:sz w:val="28"/>
          <w:szCs w:val="28"/>
          <w:lang w:val="ru-RU"/>
        </w:rPr>
        <w:t>Правила использования (Adobe Illustrator)</w:t>
      </w:r>
    </w:p>
    <w:p w:rsidR="001B1007" w:rsidRPr="00D00A3C" w:rsidRDefault="001B1007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A0D7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Обязательные элементы</w:t>
      </w:r>
    </w:p>
    <w:p w:rsidR="00E32238" w:rsidRPr="00D00A3C" w:rsidRDefault="00E32238" w:rsidP="00D00A3C">
      <w:pPr>
        <w:pStyle w:val="af1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00A3C">
        <w:rPr>
          <w:rFonts w:ascii="Times New Roman" w:hAnsi="Times New Roman" w:cs="Times New Roman"/>
          <w:sz w:val="24"/>
          <w:szCs w:val="24"/>
          <w:lang w:val="ru-RU"/>
        </w:rPr>
        <w:t>ерно-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D00A3C">
        <w:rPr>
          <w:rFonts w:ascii="Times New Roman" w:hAnsi="Times New Roman" w:cs="Times New Roman"/>
          <w:sz w:val="24"/>
          <w:szCs w:val="24"/>
          <w:lang w:val="ru-RU"/>
        </w:rPr>
        <w:t>елый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вариант логотипа </w:t>
      </w:r>
    </w:p>
    <w:p w:rsidR="00E32238" w:rsidRPr="00D00A3C" w:rsidRDefault="00E32238" w:rsidP="00D00A3C">
      <w:pPr>
        <w:pStyle w:val="af1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Выворотка на черном логотипа </w:t>
      </w:r>
    </w:p>
    <w:p w:rsidR="00E32238" w:rsidRPr="00D00A3C" w:rsidRDefault="00E32238" w:rsidP="00D00A3C">
      <w:pPr>
        <w:pStyle w:val="af1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Фирменные цвета (</w:t>
      </w:r>
      <w:r w:rsidRPr="00D00A3C">
        <w:rPr>
          <w:rFonts w:ascii="Times New Roman" w:hAnsi="Times New Roman" w:cs="Times New Roman"/>
          <w:sz w:val="24"/>
          <w:szCs w:val="24"/>
        </w:rPr>
        <w:t>Pantone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00A3C">
        <w:rPr>
          <w:rFonts w:ascii="Times New Roman" w:hAnsi="Times New Roman" w:cs="Times New Roman"/>
          <w:sz w:val="24"/>
          <w:szCs w:val="24"/>
        </w:rPr>
        <w:t>CMYK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00A3C">
        <w:rPr>
          <w:rFonts w:ascii="Times New Roman" w:hAnsi="Times New Roman" w:cs="Times New Roman"/>
          <w:sz w:val="24"/>
          <w:szCs w:val="24"/>
        </w:rPr>
        <w:t>RGB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32238" w:rsidRPr="00D00A3C" w:rsidRDefault="00E32238" w:rsidP="00D00A3C">
      <w:pPr>
        <w:pStyle w:val="af1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Фирменные шрифты</w:t>
      </w:r>
    </w:p>
    <w:p w:rsidR="003A0D7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A0D7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параметры:</w:t>
      </w:r>
    </w:p>
    <w:p w:rsidR="00E32238" w:rsidRPr="00D00A3C" w:rsidRDefault="00E32238" w:rsidP="00D00A3C">
      <w:pPr>
        <w:pStyle w:val="af1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Формат А4</w:t>
      </w:r>
    </w:p>
    <w:p w:rsidR="00E32238" w:rsidRPr="00EB6AC3" w:rsidRDefault="00E32238" w:rsidP="00D00A3C">
      <w:pPr>
        <w:pStyle w:val="af1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4+0 С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MYK</w:t>
      </w:r>
    </w:p>
    <w:p w:rsidR="00EB6AC3" w:rsidRPr="00EB6AC3" w:rsidRDefault="00EB6AC3" w:rsidP="00EB6AC3">
      <w:pPr>
        <w:pStyle w:val="af1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Оверпринт и треппинг (0,2 </w:t>
      </w:r>
      <w:r w:rsidRPr="00D00A3C">
        <w:rPr>
          <w:rFonts w:ascii="Times New Roman" w:hAnsi="Times New Roman" w:cs="Times New Roman"/>
          <w:sz w:val="24"/>
          <w:szCs w:val="24"/>
        </w:rPr>
        <w:t>pt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) по необходимости</w:t>
      </w:r>
    </w:p>
    <w:p w:rsidR="00FA5F48" w:rsidRPr="00EB6AC3" w:rsidRDefault="00FA5F48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A0D78" w:rsidRPr="00D00A3C" w:rsidRDefault="003A0D7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Выходные файлы</w:t>
      </w:r>
      <w:r w:rsidRPr="00D00A3C">
        <w:rPr>
          <w:rFonts w:ascii="Times New Roman" w:hAnsi="Times New Roman" w:cs="Times New Roman"/>
          <w:b/>
          <w:sz w:val="24"/>
          <w:szCs w:val="24"/>
        </w:rPr>
        <w:t>:</w:t>
      </w:r>
    </w:p>
    <w:p w:rsidR="00E32238" w:rsidRPr="00D00A3C" w:rsidRDefault="00E32238" w:rsidP="00D00A3C">
      <w:pPr>
        <w:pStyle w:val="af1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Рабочий файл, название файла «правила использования»</w:t>
      </w:r>
    </w:p>
    <w:p w:rsidR="00E32238" w:rsidRPr="00D00A3C" w:rsidRDefault="00E32238" w:rsidP="00D00A3C">
      <w:pPr>
        <w:pStyle w:val="af1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Итоговый файл</w:t>
      </w:r>
      <w:r w:rsidRPr="00D00A3C">
        <w:rPr>
          <w:rFonts w:ascii="Times New Roman" w:hAnsi="Times New Roman" w:cs="Times New Roman"/>
          <w:sz w:val="24"/>
          <w:szCs w:val="24"/>
        </w:rPr>
        <w:sym w:font="Symbol" w:char="F03A"/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формат </w:t>
      </w:r>
      <w:r w:rsidRPr="00D00A3C">
        <w:rPr>
          <w:rFonts w:ascii="Times New Roman" w:hAnsi="Times New Roman" w:cs="Times New Roman"/>
          <w:sz w:val="24"/>
          <w:szCs w:val="24"/>
        </w:rPr>
        <w:t>PDF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1, название файла «правила использования», профиль под немелованую бумагу</w:t>
      </w:r>
    </w:p>
    <w:p w:rsidR="001B1007" w:rsidRPr="00D00A3C" w:rsidRDefault="001B1007" w:rsidP="00D00A3C">
      <w:pPr>
        <w:spacing w:after="0" w:line="240" w:lineRule="auto"/>
        <w:ind w:left="360"/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</w:pPr>
    </w:p>
    <w:p w:rsidR="00E32238" w:rsidRPr="00D00A3C" w:rsidRDefault="00E32238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3: </w:t>
      </w:r>
      <w:r w:rsidR="00011295" w:rsidRPr="00D00A3C">
        <w:rPr>
          <w:rFonts w:ascii="Times New Roman" w:hAnsi="Times New Roman" w:cs="Times New Roman"/>
          <w:b/>
          <w:sz w:val="28"/>
          <w:szCs w:val="28"/>
          <w:lang w:val="ru-RU"/>
        </w:rPr>
        <w:t>Фирменный паттерн</w:t>
      </w: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(Adobe Illustrator)</w:t>
      </w:r>
    </w:p>
    <w:p w:rsidR="00E32238" w:rsidRPr="001B63D7" w:rsidRDefault="00E32238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32238" w:rsidRPr="001B63D7" w:rsidRDefault="00E3223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B63D7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параметры:</w:t>
      </w:r>
    </w:p>
    <w:p w:rsidR="00E32238" w:rsidRPr="001B63D7" w:rsidRDefault="00E32238" w:rsidP="00D00A3C">
      <w:pPr>
        <w:pStyle w:val="af1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B63D7">
        <w:rPr>
          <w:rFonts w:ascii="Times New Roman" w:hAnsi="Times New Roman" w:cs="Times New Roman"/>
          <w:sz w:val="24"/>
          <w:szCs w:val="24"/>
          <w:lang w:val="ru-RU"/>
        </w:rPr>
        <w:t xml:space="preserve">Размер </w:t>
      </w:r>
      <w:r w:rsidR="00D24E4C" w:rsidRPr="001B63D7">
        <w:rPr>
          <w:rFonts w:ascii="Times New Roman" w:hAnsi="Times New Roman" w:cs="Times New Roman"/>
          <w:sz w:val="24"/>
          <w:szCs w:val="24"/>
          <w:lang w:val="ru-RU"/>
        </w:rPr>
        <w:t>А4</w:t>
      </w:r>
    </w:p>
    <w:p w:rsidR="00E32238" w:rsidRPr="001B63D7" w:rsidRDefault="00E32238" w:rsidP="00D00A3C">
      <w:pPr>
        <w:pStyle w:val="af1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3D7">
        <w:rPr>
          <w:rFonts w:ascii="Times New Roman" w:hAnsi="Times New Roman" w:cs="Times New Roman"/>
          <w:sz w:val="24"/>
          <w:szCs w:val="24"/>
        </w:rPr>
        <w:t xml:space="preserve">Цветность </w:t>
      </w:r>
      <w:r w:rsidR="00D24E4C" w:rsidRPr="001B63D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B63D7">
        <w:rPr>
          <w:rFonts w:ascii="Times New Roman" w:hAnsi="Times New Roman" w:cs="Times New Roman"/>
          <w:sz w:val="24"/>
          <w:szCs w:val="24"/>
        </w:rPr>
        <w:t>+</w:t>
      </w:r>
      <w:r w:rsidR="00D24E4C" w:rsidRPr="001B63D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B63D7">
        <w:rPr>
          <w:rFonts w:ascii="Times New Roman" w:hAnsi="Times New Roman" w:cs="Times New Roman"/>
          <w:sz w:val="24"/>
          <w:szCs w:val="24"/>
        </w:rPr>
        <w:t xml:space="preserve"> С</w:t>
      </w:r>
      <w:r w:rsidRPr="001B63D7">
        <w:rPr>
          <w:rFonts w:ascii="Times New Roman" w:hAnsi="Times New Roman" w:cs="Times New Roman"/>
          <w:sz w:val="24"/>
          <w:szCs w:val="24"/>
          <w:lang w:val="en-US"/>
        </w:rPr>
        <w:t>MYK</w:t>
      </w:r>
    </w:p>
    <w:p w:rsidR="00E32238" w:rsidRPr="001B63D7" w:rsidRDefault="00E32238" w:rsidP="00D00A3C">
      <w:pPr>
        <w:pStyle w:val="af1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3D7">
        <w:rPr>
          <w:rFonts w:ascii="Times New Roman" w:hAnsi="Times New Roman" w:cs="Times New Roman"/>
          <w:sz w:val="24"/>
          <w:szCs w:val="24"/>
        </w:rPr>
        <w:t xml:space="preserve">Трепинг 0,27 pt </w:t>
      </w:r>
      <w:r w:rsidRPr="001B63D7">
        <w:rPr>
          <w:rFonts w:ascii="Times New Roman" w:hAnsi="Times New Roman" w:cs="Times New Roman"/>
          <w:sz w:val="24"/>
          <w:szCs w:val="24"/>
          <w:lang w:val="ru-RU"/>
        </w:rPr>
        <w:t>при необходимости</w:t>
      </w:r>
    </w:p>
    <w:p w:rsidR="00E32238" w:rsidRPr="001B63D7" w:rsidRDefault="00E32238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2238" w:rsidRPr="001B63D7" w:rsidRDefault="00E32238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63D7">
        <w:rPr>
          <w:rFonts w:ascii="Times New Roman" w:hAnsi="Times New Roman" w:cs="Times New Roman"/>
          <w:b/>
          <w:sz w:val="24"/>
          <w:szCs w:val="24"/>
          <w:lang w:val="ru-RU"/>
        </w:rPr>
        <w:t>Выходные файлы</w:t>
      </w:r>
      <w:r w:rsidRPr="001B63D7">
        <w:rPr>
          <w:rFonts w:ascii="Times New Roman" w:hAnsi="Times New Roman" w:cs="Times New Roman"/>
          <w:b/>
          <w:sz w:val="24"/>
          <w:szCs w:val="24"/>
        </w:rPr>
        <w:t>:</w:t>
      </w:r>
    </w:p>
    <w:p w:rsidR="00E32238" w:rsidRPr="001B63D7" w:rsidRDefault="00E32238" w:rsidP="00D00A3C">
      <w:pPr>
        <w:pStyle w:val="af1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B63D7">
        <w:rPr>
          <w:rFonts w:ascii="Times New Roman" w:hAnsi="Times New Roman" w:cs="Times New Roman"/>
          <w:sz w:val="24"/>
          <w:szCs w:val="24"/>
          <w:lang w:val="ru-RU"/>
        </w:rPr>
        <w:t>Рабочий файл, название файла «</w:t>
      </w:r>
      <w:r w:rsidR="00D24E4C" w:rsidRPr="001B63D7">
        <w:rPr>
          <w:rFonts w:ascii="Times New Roman" w:hAnsi="Times New Roman" w:cs="Times New Roman"/>
          <w:sz w:val="24"/>
          <w:szCs w:val="24"/>
          <w:lang w:val="ru-RU"/>
        </w:rPr>
        <w:t>паттерн</w:t>
      </w:r>
      <w:r w:rsidRPr="001B63D7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1295" w:rsidRPr="001B63D7" w:rsidRDefault="00011295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1B63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4: </w:t>
      </w: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Визитка</w:t>
      </w:r>
      <w:r w:rsidRPr="001B63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со</w:t>
      </w:r>
      <w:r w:rsidRPr="001B63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сгибом</w:t>
      </w:r>
      <w:r w:rsidRPr="001B63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(Adobe Illustrator, Adobe InDesign)</w:t>
      </w: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Обязательные элементы</w:t>
      </w:r>
    </w:p>
    <w:p w:rsidR="00011295" w:rsidRPr="00D00A3C" w:rsidRDefault="00011295" w:rsidP="00D00A3C">
      <w:pPr>
        <w:pStyle w:val="af1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Текст (из файла « Модуль1_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dox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»)</w:t>
      </w:r>
    </w:p>
    <w:p w:rsidR="00011295" w:rsidRPr="00D00A3C" w:rsidRDefault="00011295" w:rsidP="00D00A3C">
      <w:pPr>
        <w:pStyle w:val="af1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Логотип</w:t>
      </w: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параметры:</w:t>
      </w:r>
    </w:p>
    <w:p w:rsidR="00011295" w:rsidRPr="00D00A3C" w:rsidRDefault="00011295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Размер 90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50 в сложенном виде</w:t>
      </w:r>
    </w:p>
    <w:p w:rsidR="00011295" w:rsidRPr="00D00A3C" w:rsidRDefault="00011295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Цветность 5+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D00A3C">
        <w:rPr>
          <w:rFonts w:ascii="Times New Roman" w:hAnsi="Times New Roman" w:cs="Times New Roman"/>
          <w:sz w:val="24"/>
          <w:szCs w:val="24"/>
        </w:rPr>
        <w:t xml:space="preserve"> С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MYK</w:t>
      </w:r>
    </w:p>
    <w:p w:rsidR="00011295" w:rsidRPr="00D00A3C" w:rsidRDefault="00011295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Вылеты под обрез 3 мм</w:t>
      </w:r>
    </w:p>
    <w:p w:rsidR="00011295" w:rsidRPr="00D00A3C" w:rsidRDefault="00011295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Линия сгиба отдельным слоем под названием </w:t>
      </w:r>
      <w:r w:rsidRPr="00D00A3C">
        <w:rPr>
          <w:rFonts w:ascii="Times New Roman" w:hAnsi="Times New Roman" w:cs="Times New Roman"/>
          <w:sz w:val="24"/>
          <w:szCs w:val="24"/>
          <w:lang w:val="en-US"/>
        </w:rPr>
        <w:t>dieline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00A3C">
        <w:rPr>
          <w:rFonts w:ascii="Times New Roman" w:hAnsi="Times New Roman" w:cs="Times New Roman"/>
          <w:sz w:val="24"/>
          <w:szCs w:val="24"/>
        </w:rPr>
        <w:t>Magenta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100 </w:t>
      </w:r>
      <w:r w:rsidR="001B63D7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11295" w:rsidRPr="00D00A3C" w:rsidRDefault="00011295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 xml:space="preserve">Трепинг 0,27 pt 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при необходимости</w:t>
      </w:r>
    </w:p>
    <w:p w:rsidR="00D24E4C" w:rsidRPr="001B63D7" w:rsidRDefault="00D24E4C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Оверпринт при необходимости</w:t>
      </w:r>
    </w:p>
    <w:p w:rsidR="001B63D7" w:rsidRPr="001B63D7" w:rsidRDefault="001B63D7" w:rsidP="00D00A3C">
      <w:pPr>
        <w:pStyle w:val="af1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Выборочный </w:t>
      </w:r>
      <w:r>
        <w:rPr>
          <w:rFonts w:ascii="Times New Roman" w:hAnsi="Times New Roman" w:cs="Times New Roman"/>
          <w:sz w:val="24"/>
          <w:szCs w:val="24"/>
          <w:lang w:val="en-US"/>
        </w:rPr>
        <w:t>UF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-лак по логотипу на отдельном слое под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varnish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(100% </w:t>
      </w:r>
      <w:r>
        <w:rPr>
          <w:rFonts w:ascii="Times New Roman" w:hAnsi="Times New Roman" w:cs="Times New Roman"/>
          <w:sz w:val="24"/>
          <w:szCs w:val="24"/>
          <w:lang w:val="en-US"/>
        </w:rPr>
        <w:t>yellow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11295" w:rsidRDefault="00011295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63D7" w:rsidRPr="001B63D7" w:rsidRDefault="001B63D7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Выходные файлы</w:t>
      </w:r>
      <w:r w:rsidRPr="00D00A3C">
        <w:rPr>
          <w:rFonts w:ascii="Times New Roman" w:hAnsi="Times New Roman" w:cs="Times New Roman"/>
          <w:b/>
          <w:sz w:val="24"/>
          <w:szCs w:val="24"/>
        </w:rPr>
        <w:t>:</w:t>
      </w:r>
    </w:p>
    <w:p w:rsidR="00011295" w:rsidRPr="00D00A3C" w:rsidRDefault="00011295" w:rsidP="00D00A3C">
      <w:pPr>
        <w:pStyle w:val="af1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Рабочий файл, название файла «визитка» </w:t>
      </w:r>
    </w:p>
    <w:p w:rsidR="00011295" w:rsidRPr="00D00A3C" w:rsidRDefault="00011295" w:rsidP="00D00A3C">
      <w:pPr>
        <w:pStyle w:val="af1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Итоговый файл</w:t>
      </w:r>
      <w:r w:rsidRPr="00D00A3C">
        <w:rPr>
          <w:rFonts w:ascii="Times New Roman" w:hAnsi="Times New Roman" w:cs="Times New Roman"/>
          <w:sz w:val="24"/>
          <w:szCs w:val="24"/>
        </w:rPr>
        <w:sym w:font="Symbol" w:char="F03A"/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формат </w:t>
      </w:r>
      <w:r w:rsidRPr="00D00A3C">
        <w:rPr>
          <w:rFonts w:ascii="Times New Roman" w:hAnsi="Times New Roman" w:cs="Times New Roman"/>
          <w:sz w:val="24"/>
          <w:szCs w:val="24"/>
        </w:rPr>
        <w:t>PDF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4 (послойный) , </w:t>
      </w:r>
      <w:r w:rsidRPr="00D00A3C">
        <w:rPr>
          <w:rFonts w:ascii="Times New Roman" w:hAnsi="Times New Roman" w:cs="Times New Roman"/>
          <w:sz w:val="24"/>
          <w:szCs w:val="24"/>
        </w:rPr>
        <w:t>ICC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-профиль </w:t>
      </w:r>
      <w:r w:rsidRPr="00D00A3C">
        <w:rPr>
          <w:rFonts w:ascii="Times New Roman" w:hAnsi="Times New Roman" w:cs="Times New Roman"/>
          <w:sz w:val="24"/>
          <w:szCs w:val="24"/>
        </w:rPr>
        <w:t>Coated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Fogra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39, название файла «визитка» с метками реза и припусками под обрез</w:t>
      </w:r>
    </w:p>
    <w:p w:rsidR="00011295" w:rsidRPr="00D00A3C" w:rsidRDefault="00011295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Задание 5: Папка-конверт с держателем для бумаг (Adobe Illustrator, Adobe InDesign)</w:t>
      </w: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Обязательные элементы</w:t>
      </w:r>
    </w:p>
    <w:p w:rsidR="00D24E4C" w:rsidRPr="00D00A3C" w:rsidRDefault="00D24E4C" w:rsidP="00D00A3C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A3C">
        <w:rPr>
          <w:rFonts w:ascii="Times New Roman" w:hAnsi="Times New Roman" w:cs="Times New Roman"/>
          <w:sz w:val="24"/>
          <w:szCs w:val="24"/>
        </w:rPr>
        <w:t>Логотип</w:t>
      </w:r>
      <w:r w:rsidR="00D00A3C" w:rsidRPr="00D00A3C">
        <w:rPr>
          <w:rFonts w:ascii="Times New Roman" w:hAnsi="Times New Roman" w:cs="Times New Roman"/>
          <w:sz w:val="24"/>
          <w:szCs w:val="24"/>
          <w:lang w:val="ru-RU"/>
        </w:rPr>
        <w:t>, созданный в задании 1.</w:t>
      </w:r>
    </w:p>
    <w:p w:rsidR="00D00A3C" w:rsidRPr="00D00A3C" w:rsidRDefault="00D00A3C" w:rsidP="00D00A3C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Фирменный паттерн, созданный в задании 3.</w:t>
      </w: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Технические параметры:</w:t>
      </w:r>
    </w:p>
    <w:p w:rsidR="00D24E4C" w:rsidRPr="00D00A3C" w:rsidRDefault="00D24E4C" w:rsidP="00D00A3C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Размер </w:t>
      </w:r>
      <w:r w:rsidR="00D00A3C" w:rsidRPr="00D00A3C">
        <w:rPr>
          <w:rFonts w:ascii="Times New Roman" w:hAnsi="Times New Roman" w:cs="Times New Roman"/>
          <w:sz w:val="24"/>
          <w:szCs w:val="24"/>
          <w:lang w:val="ru-RU"/>
        </w:rPr>
        <w:t>А4</w:t>
      </w: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0A3C">
        <w:rPr>
          <w:rFonts w:ascii="Times New Roman" w:hAnsi="Times New Roman" w:cs="Times New Roman"/>
          <w:b/>
          <w:sz w:val="24"/>
          <w:szCs w:val="24"/>
          <w:lang w:val="ru-RU"/>
        </w:rPr>
        <w:t>Выходные файлы</w:t>
      </w:r>
      <w:r w:rsidRPr="00D00A3C">
        <w:rPr>
          <w:rFonts w:ascii="Times New Roman" w:hAnsi="Times New Roman" w:cs="Times New Roman"/>
          <w:b/>
          <w:sz w:val="24"/>
          <w:szCs w:val="24"/>
        </w:rPr>
        <w:t>:</w:t>
      </w:r>
    </w:p>
    <w:p w:rsidR="00D24E4C" w:rsidRDefault="00D24E4C" w:rsidP="00D00A3C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Рабочий файл, название файла «</w:t>
      </w:r>
      <w:r w:rsidR="00D00A3C" w:rsidRPr="00D00A3C">
        <w:rPr>
          <w:rFonts w:ascii="Times New Roman" w:hAnsi="Times New Roman" w:cs="Times New Roman"/>
          <w:sz w:val="24"/>
          <w:szCs w:val="24"/>
          <w:lang w:val="ru-RU"/>
        </w:rPr>
        <w:t>папка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</w:p>
    <w:p w:rsidR="00D00A3C" w:rsidRPr="00D00A3C" w:rsidRDefault="00D00A3C" w:rsidP="00D00A3C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Итоговый файл</w:t>
      </w:r>
      <w:r w:rsidRPr="00D00A3C">
        <w:rPr>
          <w:rFonts w:ascii="Times New Roman" w:hAnsi="Times New Roman" w:cs="Times New Roman"/>
          <w:sz w:val="24"/>
          <w:szCs w:val="24"/>
        </w:rPr>
        <w:sym w:font="Symbol" w:char="F03A"/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формат </w:t>
      </w:r>
      <w:r w:rsidRPr="00D00A3C">
        <w:rPr>
          <w:rFonts w:ascii="Times New Roman" w:hAnsi="Times New Roman" w:cs="Times New Roman"/>
          <w:sz w:val="24"/>
          <w:szCs w:val="24"/>
        </w:rPr>
        <w:t>PDF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0A3C">
        <w:rPr>
          <w:rFonts w:ascii="Times New Roman" w:hAnsi="Times New Roman" w:cs="Times New Roman"/>
          <w:sz w:val="24"/>
          <w:szCs w:val="24"/>
        </w:rPr>
        <w:t>X</w:t>
      </w:r>
      <w:r w:rsidRPr="00D00A3C">
        <w:rPr>
          <w:rFonts w:ascii="Times New Roman" w:hAnsi="Times New Roman" w:cs="Times New Roman"/>
          <w:sz w:val="24"/>
          <w:szCs w:val="24"/>
          <w:lang w:val="ru-RU"/>
        </w:rPr>
        <w:t>1, название файла «папка»</w:t>
      </w:r>
    </w:p>
    <w:p w:rsidR="00D24E4C" w:rsidRPr="00D00A3C" w:rsidRDefault="00D24E4C" w:rsidP="00D00A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32238" w:rsidRPr="00D00A3C" w:rsidRDefault="00E32238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>ПЕЧАТЬ</w:t>
      </w:r>
    </w:p>
    <w:p w:rsidR="00E32238" w:rsidRPr="00D00A3C" w:rsidRDefault="00E32238" w:rsidP="00D00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sz w:val="24"/>
          <w:szCs w:val="24"/>
          <w:lang w:val="ru-RU"/>
        </w:rPr>
        <w:t>Размещение всех элементов фирменного стиля на формате А3, печать, накатка на пенокартон.</w:t>
      </w:r>
    </w:p>
    <w:p w:rsidR="00D00A3C" w:rsidRDefault="00D00A3C" w:rsidP="00D00A3C">
      <w:pPr>
        <w:spacing w:after="0" w:line="240" w:lineRule="auto"/>
        <w:ind w:left="360"/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</w:pPr>
    </w:p>
    <w:p w:rsidR="001B1007" w:rsidRPr="00D00A3C" w:rsidRDefault="001B1007" w:rsidP="00D00A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A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ИНСТРУКЦИИ </w:t>
      </w:r>
    </w:p>
    <w:p w:rsidR="001B1007" w:rsidRPr="00D00A3C" w:rsidRDefault="001B1007" w:rsidP="00D00A3C">
      <w:pPr>
        <w:pStyle w:val="af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Создайте папку на рабочем</w:t>
      </w:r>
      <w:r w:rsidR="00E32238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столе под названием YY_Модуль_1</w:t>
      </w: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(где yy обозначает номер вашей рабочей станции). </w:t>
      </w:r>
    </w:p>
    <w:p w:rsidR="001B1007" w:rsidRPr="00D00A3C" w:rsidRDefault="001B1007" w:rsidP="00D00A3C">
      <w:pPr>
        <w:pStyle w:val="af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Эта папка должна содержать следующие вложенные папки Задание 1, Задание 2</w:t>
      </w:r>
      <w:r w:rsidR="00E32238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, Задание 3, Задание 4, Задание 5</w:t>
      </w:r>
      <w:bookmarkStart w:id="0" w:name="_GoBack"/>
      <w:bookmarkEnd w:id="0"/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Вложенные папки должны содержать две папки: </w:t>
      </w:r>
    </w:p>
    <w:p w:rsidR="001B1007" w:rsidRPr="00D00A3C" w:rsidRDefault="00D2414A" w:rsidP="00D00A3C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• Папка с именем “О</w:t>
      </w:r>
      <w:r w:rsidR="001B1007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ригинал” должна содержать все файлы, которые используются для работы. </w:t>
      </w:r>
    </w:p>
    <w:p w:rsidR="001B1007" w:rsidRPr="00D00A3C" w:rsidRDefault="00D2414A" w:rsidP="00D00A3C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• Папка с названием “Ф</w:t>
      </w:r>
      <w:r w:rsidR="001B1007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инал” должна содержать все конечные файлы (</w:t>
      </w: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архивные папки</w:t>
      </w:r>
      <w:r w:rsidR="00FA5F48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рабочие файлы</w:t>
      </w:r>
      <w:r w:rsidR="001B1007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файлы указанные в задания</w:t>
      </w:r>
      <w:r w:rsidR="00D00A3C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r w:rsidR="001B1007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). Вы должны сохранить</w:t>
      </w:r>
      <w:r w:rsidR="00D00A3C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все файлы</w:t>
      </w:r>
      <w:r w:rsidR="001B1007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как это требуется в задачах. </w:t>
      </w:r>
    </w:p>
    <w:p w:rsidR="001B1007" w:rsidRPr="00D00A3C" w:rsidRDefault="001B1007" w:rsidP="00D00A3C">
      <w:pPr>
        <w:pStyle w:val="af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 должны указать Ваш номер рабочей станции в презентации</w:t>
      </w:r>
      <w:r w:rsidR="00FA5F48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и макете плаката-буклета</w:t>
      </w:r>
    </w:p>
    <w:p w:rsidR="001B1007" w:rsidRPr="00D00A3C" w:rsidRDefault="001B1007" w:rsidP="00D00A3C">
      <w:pPr>
        <w:pStyle w:val="af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Допустимы только следующие форматы файлов .T</w:t>
      </w:r>
      <w:r w:rsidR="00D2414A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>IFF / .EPS / .АI / .PSD / INDD</w:t>
      </w:r>
      <w:r w:rsidR="00FA5F48" w:rsidRPr="00D00A3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 .</w:t>
      </w:r>
      <w:r w:rsidR="00FA5F48" w:rsidRPr="00D00A3C">
        <w:rPr>
          <w:rFonts w:ascii="Times New Roman" w:hAnsi="Times New Roman" w:cs="Times New Roman"/>
          <w:color w:val="000000"/>
          <w:sz w:val="24"/>
          <w:szCs w:val="24"/>
          <w:lang w:val="en-US"/>
        </w:rPr>
        <w:t>PDF</w:t>
      </w:r>
    </w:p>
    <w:p w:rsidR="001B1007" w:rsidRPr="00D00A3C" w:rsidRDefault="001B1007" w:rsidP="00D00A3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B1007" w:rsidRPr="00D00A3C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706" w:rsidRDefault="00B14706" w:rsidP="00313492">
      <w:r>
        <w:separator/>
      </w:r>
    </w:p>
    <w:p w:rsidR="00B14706" w:rsidRDefault="00B14706" w:rsidP="00313492"/>
    <w:p w:rsidR="00B14706" w:rsidRDefault="00B14706"/>
  </w:endnote>
  <w:endnote w:type="continuationSeparator" w:id="0">
    <w:p w:rsidR="00B14706" w:rsidRDefault="00B14706" w:rsidP="00313492">
      <w:r>
        <w:continuationSeparator/>
      </w:r>
    </w:p>
    <w:p w:rsidR="00B14706" w:rsidRDefault="00B14706" w:rsidP="00313492"/>
    <w:p w:rsidR="00B14706" w:rsidRDefault="00B14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AA34A7" w:rsidRPr="00893901" w:rsidTr="008E365F">
      <w:tc>
        <w:tcPr>
          <w:tcW w:w="4073" w:type="dxa"/>
          <w:vAlign w:val="center"/>
          <w:hideMark/>
        </w:tcPr>
        <w:p w:rsidR="00AA34A7" w:rsidRPr="00893901" w:rsidRDefault="004617A6" w:rsidP="00D00A3C">
          <w:pPr>
            <w:pStyle w:val="aa"/>
          </w:pPr>
          <w:r>
            <w:fldChar w:fldCharType="begin"/>
          </w:r>
          <w:r w:rsidR="00A30B32">
            <w:instrText xml:space="preserve"> FILENAME </w:instrText>
          </w:r>
          <w:r>
            <w:fldChar w:fldCharType="separate"/>
          </w:r>
          <w:r w:rsidR="00A30B32">
            <w:rPr>
              <w:noProof/>
            </w:rPr>
            <w:t>Skill40_Задание_</w:t>
          </w:r>
          <w:r w:rsidR="00D00A3C">
            <w:rPr>
              <w:noProof/>
              <w:lang w:val="ru-RU"/>
            </w:rPr>
            <w:t>Р</w:t>
          </w:r>
          <w:r w:rsidR="00A30B32">
            <w:rPr>
              <w:noProof/>
            </w:rPr>
            <w:t>Ч2018</w:t>
          </w:r>
          <w:r w:rsidR="00D00A3C">
            <w:rPr>
              <w:noProof/>
              <w:lang w:val="ru-RU"/>
            </w:rPr>
            <w:t>-2019</w:t>
          </w:r>
          <w:r w:rsidR="00A30B32">
            <w:rPr>
              <w:noProof/>
            </w:rPr>
            <w:t>_М1</w:t>
          </w:r>
          <w:r>
            <w:rPr>
              <w:noProof/>
            </w:rPr>
            <w:fldChar w:fldCharType="end"/>
          </w:r>
        </w:p>
      </w:tc>
      <w:tc>
        <w:tcPr>
          <w:tcW w:w="1492" w:type="dxa"/>
          <w:vAlign w:val="center"/>
          <w:hideMark/>
        </w:tcPr>
        <w:p w:rsidR="00AA34A7" w:rsidRPr="00893901" w:rsidRDefault="00AA34A7" w:rsidP="00676744">
          <w:pPr>
            <w:pStyle w:val="aa"/>
            <w:jc w:val="center"/>
          </w:pPr>
        </w:p>
      </w:tc>
      <w:tc>
        <w:tcPr>
          <w:tcW w:w="4074" w:type="dxa"/>
          <w:vAlign w:val="center"/>
          <w:hideMark/>
        </w:tcPr>
        <w:p w:rsidR="00AA34A7" w:rsidRPr="00893901" w:rsidRDefault="004617A6" w:rsidP="00300343">
          <w:pPr>
            <w:pStyle w:val="aa"/>
            <w:jc w:val="right"/>
          </w:pPr>
          <w:r w:rsidRPr="00893901">
            <w:fldChar w:fldCharType="begin"/>
          </w:r>
          <w:r w:rsidR="00AA34A7" w:rsidRPr="00893901">
            <w:instrText xml:space="preserve"> PAGE   \* MERGEFORMAT </w:instrText>
          </w:r>
          <w:r w:rsidRPr="00893901">
            <w:fldChar w:fldCharType="separate"/>
          </w:r>
          <w:r w:rsidR="001B63D7">
            <w:rPr>
              <w:noProof/>
            </w:rPr>
            <w:t>2</w:t>
          </w:r>
          <w:r w:rsidRPr="00893901">
            <w:fldChar w:fldCharType="end"/>
          </w:r>
          <w:r w:rsidR="00AA34A7" w:rsidRPr="00893901">
            <w:t xml:space="preserve"> of </w:t>
          </w:r>
          <w:r w:rsidR="00B14706">
            <w:rPr>
              <w:noProof/>
            </w:rPr>
            <w:fldChar w:fldCharType="begin"/>
          </w:r>
          <w:r w:rsidR="00B14706">
            <w:rPr>
              <w:noProof/>
            </w:rPr>
            <w:instrText xml:space="preserve"> NUMPAGES   \* MERGEFORMAT </w:instrText>
          </w:r>
          <w:r w:rsidR="00B14706">
            <w:rPr>
              <w:noProof/>
            </w:rPr>
            <w:fldChar w:fldCharType="separate"/>
          </w:r>
          <w:r w:rsidR="001B63D7">
            <w:rPr>
              <w:noProof/>
            </w:rPr>
            <w:t>4</w:t>
          </w:r>
          <w:r w:rsidR="00B14706">
            <w:rPr>
              <w:noProof/>
            </w:rPr>
            <w:fldChar w:fldCharType="end"/>
          </w:r>
        </w:p>
      </w:tc>
    </w:tr>
  </w:tbl>
  <w:p w:rsidR="00AA34A7" w:rsidRDefault="00AA34A7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Pr="00BF7C1C" w:rsidRDefault="00AA34A7" w:rsidP="00F729AF">
    <w:pPr>
      <w:pStyle w:val="aa"/>
      <w:rPr>
        <w:sz w:val="16"/>
        <w:szCs w:val="16"/>
        <w:lang w:val="ru-RU"/>
      </w:rPr>
    </w:pPr>
    <w:r w:rsidRPr="00BD124E"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A115E">
      <w:rPr>
        <w:sz w:val="16"/>
        <w:szCs w:val="16"/>
      </w:rPr>
      <w:t>WS</w:t>
    </w:r>
    <w:r w:rsidR="004A115E">
      <w:rPr>
        <w:sz w:val="16"/>
        <w:szCs w:val="16"/>
        <w:lang w:val="en-US"/>
      </w:rPr>
      <w:t>R</w:t>
    </w:r>
    <w:r>
      <w:rPr>
        <w:sz w:val="16"/>
        <w:szCs w:val="16"/>
      </w:rPr>
      <w:t>_</w:t>
    </w:r>
    <w:r w:rsidR="00192370">
      <w:rPr>
        <w:sz w:val="16"/>
        <w:szCs w:val="16"/>
        <w:lang w:val="ru-RU"/>
      </w:rPr>
      <w:t>Р</w:t>
    </w:r>
    <w:r w:rsidR="004A115E">
      <w:rPr>
        <w:sz w:val="16"/>
        <w:szCs w:val="16"/>
        <w:lang w:val="ru-RU"/>
      </w:rPr>
      <w:t>Ч2018</w:t>
    </w:r>
    <w:r w:rsidR="00192370">
      <w:rPr>
        <w:sz w:val="16"/>
        <w:szCs w:val="16"/>
        <w:lang w:val="ru-RU"/>
      </w:rPr>
      <w:t>-2019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706" w:rsidRDefault="00B14706">
      <w:r>
        <w:separator/>
      </w:r>
    </w:p>
  </w:footnote>
  <w:footnote w:type="continuationSeparator" w:id="0">
    <w:p w:rsidR="00B14706" w:rsidRDefault="00B14706" w:rsidP="00313492">
      <w:r>
        <w:continuationSeparator/>
      </w:r>
    </w:p>
    <w:p w:rsidR="00B14706" w:rsidRDefault="00B14706" w:rsidP="00313492"/>
    <w:p w:rsidR="00B14706" w:rsidRDefault="00B147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3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4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5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A7" w:rsidRDefault="00AA34A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1ED21B2"/>
    <w:multiLevelType w:val="hybridMultilevel"/>
    <w:tmpl w:val="56C43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462C5"/>
    <w:multiLevelType w:val="hybridMultilevel"/>
    <w:tmpl w:val="06925452"/>
    <w:lvl w:ilvl="0" w:tplc="D62611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A47B95"/>
    <w:multiLevelType w:val="hybridMultilevel"/>
    <w:tmpl w:val="B56E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33B38"/>
    <w:multiLevelType w:val="hybridMultilevel"/>
    <w:tmpl w:val="870C4A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D0046"/>
    <w:multiLevelType w:val="hybridMultilevel"/>
    <w:tmpl w:val="BB24E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52C43"/>
    <w:multiLevelType w:val="hybridMultilevel"/>
    <w:tmpl w:val="9048AE52"/>
    <w:lvl w:ilvl="0" w:tplc="2216F5D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0C5E25EC"/>
    <w:multiLevelType w:val="hybridMultilevel"/>
    <w:tmpl w:val="B9709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E746D"/>
    <w:multiLevelType w:val="hybridMultilevel"/>
    <w:tmpl w:val="76923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133A5"/>
    <w:multiLevelType w:val="hybridMultilevel"/>
    <w:tmpl w:val="9048AE52"/>
    <w:lvl w:ilvl="0" w:tplc="2216F5D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7E56060"/>
    <w:multiLevelType w:val="hybridMultilevel"/>
    <w:tmpl w:val="5850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B931007"/>
    <w:multiLevelType w:val="hybridMultilevel"/>
    <w:tmpl w:val="0D502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0BF6A10"/>
    <w:multiLevelType w:val="hybridMultilevel"/>
    <w:tmpl w:val="E3AA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E6267"/>
    <w:multiLevelType w:val="hybridMultilevel"/>
    <w:tmpl w:val="A8A0A5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8A776C"/>
    <w:multiLevelType w:val="hybridMultilevel"/>
    <w:tmpl w:val="E3AA7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02B66"/>
    <w:multiLevelType w:val="hybridMultilevel"/>
    <w:tmpl w:val="56C43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05D2C"/>
    <w:multiLevelType w:val="hybridMultilevel"/>
    <w:tmpl w:val="870C4A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A815CF"/>
    <w:multiLevelType w:val="hybridMultilevel"/>
    <w:tmpl w:val="85B4F4B6"/>
    <w:lvl w:ilvl="0" w:tplc="B30C69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639E4"/>
    <w:multiLevelType w:val="singleLevel"/>
    <w:tmpl w:val="A91E82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3" w15:restartNumberingAfterBreak="0">
    <w:nsid w:val="406356FB"/>
    <w:multiLevelType w:val="hybridMultilevel"/>
    <w:tmpl w:val="642E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60269"/>
    <w:multiLevelType w:val="hybridMultilevel"/>
    <w:tmpl w:val="56C43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A7307"/>
    <w:multiLevelType w:val="hybridMultilevel"/>
    <w:tmpl w:val="642E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30EE7"/>
    <w:multiLevelType w:val="hybridMultilevel"/>
    <w:tmpl w:val="B9709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A4099C"/>
    <w:multiLevelType w:val="hybridMultilevel"/>
    <w:tmpl w:val="D05CE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A78F8"/>
    <w:multiLevelType w:val="hybridMultilevel"/>
    <w:tmpl w:val="B9709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1016DD"/>
    <w:multiLevelType w:val="hybridMultilevel"/>
    <w:tmpl w:val="0D502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E7651"/>
    <w:multiLevelType w:val="hybridMultilevel"/>
    <w:tmpl w:val="A6E2DEF8"/>
    <w:lvl w:ilvl="0" w:tplc="A91E8256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F726E"/>
    <w:multiLevelType w:val="hybridMultilevel"/>
    <w:tmpl w:val="0D502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C423BB"/>
    <w:multiLevelType w:val="hybridMultilevel"/>
    <w:tmpl w:val="56C43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C0667B"/>
    <w:multiLevelType w:val="hybridMultilevel"/>
    <w:tmpl w:val="870C4A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F1971"/>
    <w:multiLevelType w:val="hybridMultilevel"/>
    <w:tmpl w:val="CBF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11A4B"/>
    <w:multiLevelType w:val="hybridMultilevel"/>
    <w:tmpl w:val="56C43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3591C"/>
    <w:multiLevelType w:val="hybridMultilevel"/>
    <w:tmpl w:val="81482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7452D"/>
    <w:multiLevelType w:val="hybridMultilevel"/>
    <w:tmpl w:val="0A5024AA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33"/>
  </w:num>
  <w:num w:numId="6">
    <w:abstractNumId w:val="14"/>
  </w:num>
  <w:num w:numId="7">
    <w:abstractNumId w:val="21"/>
  </w:num>
  <w:num w:numId="8">
    <w:abstractNumId w:val="4"/>
  </w:num>
  <w:num w:numId="9">
    <w:abstractNumId w:val="38"/>
  </w:num>
  <w:num w:numId="10">
    <w:abstractNumId w:val="23"/>
  </w:num>
  <w:num w:numId="11">
    <w:abstractNumId w:val="37"/>
  </w:num>
  <w:num w:numId="12">
    <w:abstractNumId w:val="25"/>
  </w:num>
  <w:num w:numId="13">
    <w:abstractNumId w:val="22"/>
  </w:num>
  <w:num w:numId="14">
    <w:abstractNumId w:val="30"/>
  </w:num>
  <w:num w:numId="15">
    <w:abstractNumId w:val="17"/>
  </w:num>
  <w:num w:numId="16">
    <w:abstractNumId w:val="27"/>
  </w:num>
  <w:num w:numId="17">
    <w:abstractNumId w:val="35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  <w:num w:numId="22">
    <w:abstractNumId w:val="9"/>
  </w:num>
  <w:num w:numId="23">
    <w:abstractNumId w:val="18"/>
  </w:num>
  <w:num w:numId="24">
    <w:abstractNumId w:val="19"/>
  </w:num>
  <w:num w:numId="25">
    <w:abstractNumId w:val="13"/>
  </w:num>
  <w:num w:numId="26">
    <w:abstractNumId w:val="26"/>
  </w:num>
  <w:num w:numId="27">
    <w:abstractNumId w:val="20"/>
  </w:num>
  <w:num w:numId="28">
    <w:abstractNumId w:val="34"/>
  </w:num>
  <w:num w:numId="29">
    <w:abstractNumId w:val="7"/>
  </w:num>
  <w:num w:numId="30">
    <w:abstractNumId w:val="24"/>
  </w:num>
  <w:num w:numId="31">
    <w:abstractNumId w:val="5"/>
  </w:num>
  <w:num w:numId="32">
    <w:abstractNumId w:val="10"/>
  </w:num>
  <w:num w:numId="33">
    <w:abstractNumId w:val="32"/>
  </w:num>
  <w:num w:numId="34">
    <w:abstractNumId w:val="2"/>
  </w:num>
  <w:num w:numId="35">
    <w:abstractNumId w:val="31"/>
  </w:num>
  <w:num w:numId="36">
    <w:abstractNumId w:val="8"/>
  </w:num>
  <w:num w:numId="37">
    <w:abstractNumId w:val="36"/>
  </w:num>
  <w:num w:numId="38">
    <w:abstractNumId w:val="29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6DEB"/>
    <w:rsid w:val="00011295"/>
    <w:rsid w:val="00011487"/>
    <w:rsid w:val="00016E39"/>
    <w:rsid w:val="00017C04"/>
    <w:rsid w:val="00026F0A"/>
    <w:rsid w:val="0003526B"/>
    <w:rsid w:val="000367A6"/>
    <w:rsid w:val="0004594C"/>
    <w:rsid w:val="00047C4C"/>
    <w:rsid w:val="00050DCE"/>
    <w:rsid w:val="00052F6D"/>
    <w:rsid w:val="00054FEC"/>
    <w:rsid w:val="00056363"/>
    <w:rsid w:val="00066641"/>
    <w:rsid w:val="00076FC1"/>
    <w:rsid w:val="00082CE7"/>
    <w:rsid w:val="00086858"/>
    <w:rsid w:val="000C3893"/>
    <w:rsid w:val="000D02E1"/>
    <w:rsid w:val="000D4090"/>
    <w:rsid w:val="000E1628"/>
    <w:rsid w:val="000E219D"/>
    <w:rsid w:val="000F4A5C"/>
    <w:rsid w:val="00103BF8"/>
    <w:rsid w:val="00110802"/>
    <w:rsid w:val="00115A1A"/>
    <w:rsid w:val="001172EF"/>
    <w:rsid w:val="00123C46"/>
    <w:rsid w:val="00124EA9"/>
    <w:rsid w:val="0012553C"/>
    <w:rsid w:val="00125C3A"/>
    <w:rsid w:val="00134312"/>
    <w:rsid w:val="00134547"/>
    <w:rsid w:val="00143F1D"/>
    <w:rsid w:val="001552F8"/>
    <w:rsid w:val="00160B9C"/>
    <w:rsid w:val="0016486E"/>
    <w:rsid w:val="001669F0"/>
    <w:rsid w:val="001671BE"/>
    <w:rsid w:val="0017722C"/>
    <w:rsid w:val="001833C2"/>
    <w:rsid w:val="001876F3"/>
    <w:rsid w:val="00192370"/>
    <w:rsid w:val="00192D2B"/>
    <w:rsid w:val="0019776F"/>
    <w:rsid w:val="001A10C1"/>
    <w:rsid w:val="001A3084"/>
    <w:rsid w:val="001A554B"/>
    <w:rsid w:val="001A7A33"/>
    <w:rsid w:val="001B1007"/>
    <w:rsid w:val="001B63D7"/>
    <w:rsid w:val="001C1793"/>
    <w:rsid w:val="001C2B30"/>
    <w:rsid w:val="001C3B16"/>
    <w:rsid w:val="001C5F88"/>
    <w:rsid w:val="001E1D8E"/>
    <w:rsid w:val="001E3A3E"/>
    <w:rsid w:val="001E4FDC"/>
    <w:rsid w:val="00210EF3"/>
    <w:rsid w:val="0022352F"/>
    <w:rsid w:val="00232D2F"/>
    <w:rsid w:val="002344C9"/>
    <w:rsid w:val="00240115"/>
    <w:rsid w:val="00242B06"/>
    <w:rsid w:val="0025303D"/>
    <w:rsid w:val="00253CF0"/>
    <w:rsid w:val="00255455"/>
    <w:rsid w:val="002621A8"/>
    <w:rsid w:val="00264847"/>
    <w:rsid w:val="0027549A"/>
    <w:rsid w:val="00280A04"/>
    <w:rsid w:val="00286706"/>
    <w:rsid w:val="00295AF3"/>
    <w:rsid w:val="002973ED"/>
    <w:rsid w:val="002A59BB"/>
    <w:rsid w:val="002A7665"/>
    <w:rsid w:val="002B1320"/>
    <w:rsid w:val="002C6901"/>
    <w:rsid w:val="002D07CE"/>
    <w:rsid w:val="002D2E0E"/>
    <w:rsid w:val="002D3564"/>
    <w:rsid w:val="002D7669"/>
    <w:rsid w:val="002E75B4"/>
    <w:rsid w:val="002F54F3"/>
    <w:rsid w:val="003002CB"/>
    <w:rsid w:val="00300343"/>
    <w:rsid w:val="003073BB"/>
    <w:rsid w:val="003133A3"/>
    <w:rsid w:val="00313492"/>
    <w:rsid w:val="003147E8"/>
    <w:rsid w:val="0032135D"/>
    <w:rsid w:val="003261FA"/>
    <w:rsid w:val="00340F5F"/>
    <w:rsid w:val="0034427A"/>
    <w:rsid w:val="00352DD3"/>
    <w:rsid w:val="003538D3"/>
    <w:rsid w:val="00363918"/>
    <w:rsid w:val="00365392"/>
    <w:rsid w:val="0036639D"/>
    <w:rsid w:val="00372E47"/>
    <w:rsid w:val="003764D2"/>
    <w:rsid w:val="003774EE"/>
    <w:rsid w:val="0038099A"/>
    <w:rsid w:val="003A0D78"/>
    <w:rsid w:val="003A11F9"/>
    <w:rsid w:val="003A22C2"/>
    <w:rsid w:val="003A3137"/>
    <w:rsid w:val="003C05CC"/>
    <w:rsid w:val="003C3B21"/>
    <w:rsid w:val="003C738C"/>
    <w:rsid w:val="003F1204"/>
    <w:rsid w:val="003F159E"/>
    <w:rsid w:val="00400E18"/>
    <w:rsid w:val="00400ED7"/>
    <w:rsid w:val="004040ED"/>
    <w:rsid w:val="0040771E"/>
    <w:rsid w:val="00413188"/>
    <w:rsid w:val="00414818"/>
    <w:rsid w:val="004240B5"/>
    <w:rsid w:val="00425991"/>
    <w:rsid w:val="004277AE"/>
    <w:rsid w:val="00432814"/>
    <w:rsid w:val="00432F4F"/>
    <w:rsid w:val="00437AE2"/>
    <w:rsid w:val="004502FA"/>
    <w:rsid w:val="004516B5"/>
    <w:rsid w:val="00454A9C"/>
    <w:rsid w:val="004605D7"/>
    <w:rsid w:val="004617A6"/>
    <w:rsid w:val="00462CB3"/>
    <w:rsid w:val="004955EB"/>
    <w:rsid w:val="004A115E"/>
    <w:rsid w:val="004B6102"/>
    <w:rsid w:val="004B6219"/>
    <w:rsid w:val="004C77A7"/>
    <w:rsid w:val="004D3337"/>
    <w:rsid w:val="004D42CF"/>
    <w:rsid w:val="004D775C"/>
    <w:rsid w:val="004E3C5C"/>
    <w:rsid w:val="004E4AEE"/>
    <w:rsid w:val="004E5E3A"/>
    <w:rsid w:val="004F5ED5"/>
    <w:rsid w:val="00500514"/>
    <w:rsid w:val="005117A1"/>
    <w:rsid w:val="0051761D"/>
    <w:rsid w:val="00520C79"/>
    <w:rsid w:val="00521A73"/>
    <w:rsid w:val="00525D22"/>
    <w:rsid w:val="005339B4"/>
    <w:rsid w:val="00537E0A"/>
    <w:rsid w:val="0054064C"/>
    <w:rsid w:val="00542004"/>
    <w:rsid w:val="00542DEF"/>
    <w:rsid w:val="00553039"/>
    <w:rsid w:val="00554AC3"/>
    <w:rsid w:val="00563CEF"/>
    <w:rsid w:val="00570CCA"/>
    <w:rsid w:val="0057524C"/>
    <w:rsid w:val="005820B9"/>
    <w:rsid w:val="00594865"/>
    <w:rsid w:val="0059572A"/>
    <w:rsid w:val="005A1958"/>
    <w:rsid w:val="005A306D"/>
    <w:rsid w:val="005A5E94"/>
    <w:rsid w:val="005B617B"/>
    <w:rsid w:val="005C1F3D"/>
    <w:rsid w:val="005C35DC"/>
    <w:rsid w:val="005C5CB6"/>
    <w:rsid w:val="005E2517"/>
    <w:rsid w:val="005E5045"/>
    <w:rsid w:val="005E7490"/>
    <w:rsid w:val="005F01CC"/>
    <w:rsid w:val="005F0EE2"/>
    <w:rsid w:val="00600152"/>
    <w:rsid w:val="006023B5"/>
    <w:rsid w:val="0060301B"/>
    <w:rsid w:val="00610648"/>
    <w:rsid w:val="00617028"/>
    <w:rsid w:val="006236C8"/>
    <w:rsid w:val="00624CEF"/>
    <w:rsid w:val="00624F71"/>
    <w:rsid w:val="00626AF2"/>
    <w:rsid w:val="00630EB3"/>
    <w:rsid w:val="00640F56"/>
    <w:rsid w:val="006443BB"/>
    <w:rsid w:val="0066526C"/>
    <w:rsid w:val="00671B58"/>
    <w:rsid w:val="00673AA4"/>
    <w:rsid w:val="00676744"/>
    <w:rsid w:val="0067789A"/>
    <w:rsid w:val="00681EA8"/>
    <w:rsid w:val="00683E28"/>
    <w:rsid w:val="0068739B"/>
    <w:rsid w:val="00690D10"/>
    <w:rsid w:val="00692D20"/>
    <w:rsid w:val="006955B6"/>
    <w:rsid w:val="006A355C"/>
    <w:rsid w:val="006A6C44"/>
    <w:rsid w:val="006B18A9"/>
    <w:rsid w:val="006B5D06"/>
    <w:rsid w:val="006C1287"/>
    <w:rsid w:val="006C44FF"/>
    <w:rsid w:val="006E26EF"/>
    <w:rsid w:val="006E6918"/>
    <w:rsid w:val="006E7889"/>
    <w:rsid w:val="006F196B"/>
    <w:rsid w:val="006F1B60"/>
    <w:rsid w:val="006F6A61"/>
    <w:rsid w:val="00707255"/>
    <w:rsid w:val="00713CB6"/>
    <w:rsid w:val="00713DE9"/>
    <w:rsid w:val="00714116"/>
    <w:rsid w:val="00715A63"/>
    <w:rsid w:val="00716DC9"/>
    <w:rsid w:val="007223B5"/>
    <w:rsid w:val="00725D9E"/>
    <w:rsid w:val="0073763A"/>
    <w:rsid w:val="00742950"/>
    <w:rsid w:val="00743AFE"/>
    <w:rsid w:val="007447DE"/>
    <w:rsid w:val="007555F5"/>
    <w:rsid w:val="00756B67"/>
    <w:rsid w:val="00757146"/>
    <w:rsid w:val="007602A1"/>
    <w:rsid w:val="00770329"/>
    <w:rsid w:val="00772ACE"/>
    <w:rsid w:val="007744F9"/>
    <w:rsid w:val="00781473"/>
    <w:rsid w:val="007833E8"/>
    <w:rsid w:val="00784963"/>
    <w:rsid w:val="00790FA4"/>
    <w:rsid w:val="007A18E9"/>
    <w:rsid w:val="007A4C1D"/>
    <w:rsid w:val="007A547A"/>
    <w:rsid w:val="007B3C94"/>
    <w:rsid w:val="007B6836"/>
    <w:rsid w:val="007B7774"/>
    <w:rsid w:val="007C498F"/>
    <w:rsid w:val="007C4BB2"/>
    <w:rsid w:val="007C5EAD"/>
    <w:rsid w:val="007F15FF"/>
    <w:rsid w:val="007F212B"/>
    <w:rsid w:val="007F38B2"/>
    <w:rsid w:val="0080086E"/>
    <w:rsid w:val="008050D9"/>
    <w:rsid w:val="008256F4"/>
    <w:rsid w:val="00826340"/>
    <w:rsid w:val="008305ED"/>
    <w:rsid w:val="008362E2"/>
    <w:rsid w:val="008429C5"/>
    <w:rsid w:val="0084350B"/>
    <w:rsid w:val="0084590B"/>
    <w:rsid w:val="00857522"/>
    <w:rsid w:val="00872351"/>
    <w:rsid w:val="00872D00"/>
    <w:rsid w:val="00877EC1"/>
    <w:rsid w:val="00882673"/>
    <w:rsid w:val="008827AA"/>
    <w:rsid w:val="00886919"/>
    <w:rsid w:val="00887D98"/>
    <w:rsid w:val="00893BD9"/>
    <w:rsid w:val="008A3942"/>
    <w:rsid w:val="008A417C"/>
    <w:rsid w:val="008B53FF"/>
    <w:rsid w:val="008C1B5C"/>
    <w:rsid w:val="008D0279"/>
    <w:rsid w:val="008D144F"/>
    <w:rsid w:val="008E092E"/>
    <w:rsid w:val="008E365F"/>
    <w:rsid w:val="008F5CF8"/>
    <w:rsid w:val="0091558F"/>
    <w:rsid w:val="00915B2F"/>
    <w:rsid w:val="0092006D"/>
    <w:rsid w:val="0092112F"/>
    <w:rsid w:val="00932F44"/>
    <w:rsid w:val="00933533"/>
    <w:rsid w:val="00933924"/>
    <w:rsid w:val="00936FF9"/>
    <w:rsid w:val="00951146"/>
    <w:rsid w:val="009618DE"/>
    <w:rsid w:val="00967362"/>
    <w:rsid w:val="00967DED"/>
    <w:rsid w:val="0098297B"/>
    <w:rsid w:val="00986321"/>
    <w:rsid w:val="00987A9F"/>
    <w:rsid w:val="00992898"/>
    <w:rsid w:val="00997BC6"/>
    <w:rsid w:val="009A0822"/>
    <w:rsid w:val="009B2E95"/>
    <w:rsid w:val="009C6BE8"/>
    <w:rsid w:val="009D4FBB"/>
    <w:rsid w:val="009E0015"/>
    <w:rsid w:val="009E1F00"/>
    <w:rsid w:val="00A11AF2"/>
    <w:rsid w:val="00A30B32"/>
    <w:rsid w:val="00A32A89"/>
    <w:rsid w:val="00A32E11"/>
    <w:rsid w:val="00A36683"/>
    <w:rsid w:val="00A4132B"/>
    <w:rsid w:val="00A5228E"/>
    <w:rsid w:val="00A57468"/>
    <w:rsid w:val="00A61ABD"/>
    <w:rsid w:val="00A76565"/>
    <w:rsid w:val="00A77E62"/>
    <w:rsid w:val="00A96AFC"/>
    <w:rsid w:val="00AA34A7"/>
    <w:rsid w:val="00AC10C6"/>
    <w:rsid w:val="00AC1802"/>
    <w:rsid w:val="00AC2D3E"/>
    <w:rsid w:val="00AC41E8"/>
    <w:rsid w:val="00AD1BFC"/>
    <w:rsid w:val="00AD4153"/>
    <w:rsid w:val="00AD4BB2"/>
    <w:rsid w:val="00AE1A5B"/>
    <w:rsid w:val="00AF0F08"/>
    <w:rsid w:val="00AF316A"/>
    <w:rsid w:val="00B019EC"/>
    <w:rsid w:val="00B0377C"/>
    <w:rsid w:val="00B076DC"/>
    <w:rsid w:val="00B11358"/>
    <w:rsid w:val="00B14706"/>
    <w:rsid w:val="00B338CE"/>
    <w:rsid w:val="00B35F45"/>
    <w:rsid w:val="00B40AE0"/>
    <w:rsid w:val="00B44C85"/>
    <w:rsid w:val="00B4527A"/>
    <w:rsid w:val="00B47315"/>
    <w:rsid w:val="00B53CFB"/>
    <w:rsid w:val="00B56F17"/>
    <w:rsid w:val="00B57904"/>
    <w:rsid w:val="00B644A5"/>
    <w:rsid w:val="00B74F92"/>
    <w:rsid w:val="00B760BB"/>
    <w:rsid w:val="00B81FAD"/>
    <w:rsid w:val="00B92053"/>
    <w:rsid w:val="00B9444D"/>
    <w:rsid w:val="00B951A6"/>
    <w:rsid w:val="00B9649C"/>
    <w:rsid w:val="00B96CCC"/>
    <w:rsid w:val="00B971F0"/>
    <w:rsid w:val="00BA0B00"/>
    <w:rsid w:val="00BA3745"/>
    <w:rsid w:val="00BA66FF"/>
    <w:rsid w:val="00BA6EC7"/>
    <w:rsid w:val="00BA7F88"/>
    <w:rsid w:val="00BB0848"/>
    <w:rsid w:val="00BD124E"/>
    <w:rsid w:val="00BD23A3"/>
    <w:rsid w:val="00BD34FA"/>
    <w:rsid w:val="00BD41CE"/>
    <w:rsid w:val="00BD6302"/>
    <w:rsid w:val="00BE2E1E"/>
    <w:rsid w:val="00BE3BAD"/>
    <w:rsid w:val="00BE57EF"/>
    <w:rsid w:val="00BF1EE6"/>
    <w:rsid w:val="00BF7C1C"/>
    <w:rsid w:val="00C00263"/>
    <w:rsid w:val="00C22F51"/>
    <w:rsid w:val="00C2545A"/>
    <w:rsid w:val="00C40808"/>
    <w:rsid w:val="00C4294E"/>
    <w:rsid w:val="00C5337F"/>
    <w:rsid w:val="00C67DB3"/>
    <w:rsid w:val="00C73E16"/>
    <w:rsid w:val="00C77D08"/>
    <w:rsid w:val="00C92655"/>
    <w:rsid w:val="00CA4238"/>
    <w:rsid w:val="00CA654C"/>
    <w:rsid w:val="00CB7580"/>
    <w:rsid w:val="00CD3200"/>
    <w:rsid w:val="00CD5954"/>
    <w:rsid w:val="00CF2A42"/>
    <w:rsid w:val="00CF64EF"/>
    <w:rsid w:val="00D00A3C"/>
    <w:rsid w:val="00D04318"/>
    <w:rsid w:val="00D04BE0"/>
    <w:rsid w:val="00D22F0A"/>
    <w:rsid w:val="00D2414A"/>
    <w:rsid w:val="00D24E4C"/>
    <w:rsid w:val="00D333DE"/>
    <w:rsid w:val="00D44961"/>
    <w:rsid w:val="00D46C7C"/>
    <w:rsid w:val="00D470D5"/>
    <w:rsid w:val="00D533BB"/>
    <w:rsid w:val="00D57308"/>
    <w:rsid w:val="00D6134A"/>
    <w:rsid w:val="00D724FE"/>
    <w:rsid w:val="00D75EFE"/>
    <w:rsid w:val="00D81EA2"/>
    <w:rsid w:val="00D93C93"/>
    <w:rsid w:val="00D94E02"/>
    <w:rsid w:val="00D97D61"/>
    <w:rsid w:val="00DA3F51"/>
    <w:rsid w:val="00DA68E9"/>
    <w:rsid w:val="00DB0469"/>
    <w:rsid w:val="00DB5C53"/>
    <w:rsid w:val="00DD1252"/>
    <w:rsid w:val="00DD74B1"/>
    <w:rsid w:val="00DE0020"/>
    <w:rsid w:val="00DE2BB2"/>
    <w:rsid w:val="00DE3097"/>
    <w:rsid w:val="00DF25B9"/>
    <w:rsid w:val="00DF5A7D"/>
    <w:rsid w:val="00E044E1"/>
    <w:rsid w:val="00E06672"/>
    <w:rsid w:val="00E17098"/>
    <w:rsid w:val="00E2205C"/>
    <w:rsid w:val="00E224DB"/>
    <w:rsid w:val="00E23E96"/>
    <w:rsid w:val="00E32238"/>
    <w:rsid w:val="00E355A4"/>
    <w:rsid w:val="00E41209"/>
    <w:rsid w:val="00E43EFA"/>
    <w:rsid w:val="00E459E3"/>
    <w:rsid w:val="00E4745B"/>
    <w:rsid w:val="00E534E0"/>
    <w:rsid w:val="00EB4A8B"/>
    <w:rsid w:val="00EB4B27"/>
    <w:rsid w:val="00EB6AC3"/>
    <w:rsid w:val="00EC31B5"/>
    <w:rsid w:val="00EC4CA5"/>
    <w:rsid w:val="00ED1B81"/>
    <w:rsid w:val="00ED591F"/>
    <w:rsid w:val="00EF3610"/>
    <w:rsid w:val="00EF6E85"/>
    <w:rsid w:val="00EF70B8"/>
    <w:rsid w:val="00F0109D"/>
    <w:rsid w:val="00F01550"/>
    <w:rsid w:val="00F20390"/>
    <w:rsid w:val="00F25380"/>
    <w:rsid w:val="00F355E1"/>
    <w:rsid w:val="00F35F66"/>
    <w:rsid w:val="00F4251E"/>
    <w:rsid w:val="00F61F16"/>
    <w:rsid w:val="00F62A6A"/>
    <w:rsid w:val="00F641E2"/>
    <w:rsid w:val="00F70023"/>
    <w:rsid w:val="00F714E2"/>
    <w:rsid w:val="00F716EE"/>
    <w:rsid w:val="00F729AF"/>
    <w:rsid w:val="00F73BDB"/>
    <w:rsid w:val="00F823DA"/>
    <w:rsid w:val="00F83403"/>
    <w:rsid w:val="00F85C17"/>
    <w:rsid w:val="00FA0688"/>
    <w:rsid w:val="00FA5F48"/>
    <w:rsid w:val="00FB5819"/>
    <w:rsid w:val="00FC010B"/>
    <w:rsid w:val="00FC0B36"/>
    <w:rsid w:val="00FC4292"/>
    <w:rsid w:val="00FC4A14"/>
    <w:rsid w:val="00FE355E"/>
    <w:rsid w:val="00FF4AFF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056E4B"/>
  <w15:docId w15:val="{10DF4104-65C8-438B-A4C0-C3CFA67B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D74B1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Paragraphestandard">
    <w:name w:val="[Paragraphe standard]"/>
    <w:basedOn w:val="a1"/>
    <w:uiPriority w:val="99"/>
    <w:rsid w:val="00F73BD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fr-FR"/>
    </w:rPr>
  </w:style>
  <w:style w:type="character" w:styleId="af6">
    <w:name w:val="Emphasis"/>
    <w:basedOn w:val="a2"/>
    <w:uiPriority w:val="20"/>
    <w:rsid w:val="00F20390"/>
    <w:rPr>
      <w:i/>
      <w:iCs/>
    </w:rPr>
  </w:style>
  <w:style w:type="paragraph" w:customStyle="1" w:styleId="Default">
    <w:name w:val="Default"/>
    <w:rsid w:val="00E4745B"/>
    <w:pPr>
      <w:autoSpaceDE w:val="0"/>
      <w:autoSpaceDN w:val="0"/>
      <w:adjustRightInd w:val="0"/>
      <w:spacing w:after="0" w:line="240" w:lineRule="auto"/>
    </w:pPr>
    <w:rPr>
      <w:rFonts w:ascii="Frutiger LT Com 45 Light" w:hAnsi="Frutiger LT Com 45 Light" w:cs="Frutiger LT Com 45 Light"/>
      <w:color w:val="000000"/>
      <w:sz w:val="24"/>
      <w:szCs w:val="24"/>
      <w:lang w:val="ru-RU"/>
    </w:rPr>
  </w:style>
  <w:style w:type="paragraph" w:styleId="af7">
    <w:name w:val="Normal (Web)"/>
    <w:basedOn w:val="a1"/>
    <w:uiPriority w:val="99"/>
    <w:semiHidden/>
    <w:unhideWhenUsed/>
    <w:rsid w:val="0012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bodytext-left-aligned">
    <w:name w:val="bodytext-left-aligned"/>
    <w:basedOn w:val="a1"/>
    <w:rsid w:val="0012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8">
    <w:name w:val="Body Text"/>
    <w:basedOn w:val="a1"/>
    <w:link w:val="af9"/>
    <w:uiPriority w:val="1"/>
    <w:qFormat/>
    <w:rsid w:val="007B7774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Arial"/>
      <w:szCs w:val="20"/>
      <w:lang w:val="ru-RU" w:eastAsia="ru-RU"/>
    </w:rPr>
  </w:style>
  <w:style w:type="character" w:customStyle="1" w:styleId="af9">
    <w:name w:val="Основной текст Знак"/>
    <w:basedOn w:val="a2"/>
    <w:link w:val="af8"/>
    <w:uiPriority w:val="1"/>
    <w:rsid w:val="007B7774"/>
    <w:rPr>
      <w:rFonts w:ascii="Arial" w:eastAsiaTheme="minorEastAsia" w:hAnsi="Arial" w:cs="Arial"/>
      <w:sz w:val="20"/>
      <w:szCs w:val="20"/>
      <w:lang w:val="ru-RU" w:eastAsia="ru-RU"/>
    </w:rPr>
  </w:style>
  <w:style w:type="character" w:styleId="afa">
    <w:name w:val="Strong"/>
    <w:basedOn w:val="a2"/>
    <w:uiPriority w:val="22"/>
    <w:qFormat/>
    <w:rsid w:val="00103BF8"/>
    <w:rPr>
      <w:b/>
      <w:bCs/>
    </w:rPr>
  </w:style>
  <w:style w:type="paragraph" w:customStyle="1" w:styleId="afb">
    <w:name w:val="[основной абзац]"/>
    <w:basedOn w:val="a1"/>
    <w:uiPriority w:val="99"/>
    <w:rsid w:val="00D2414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66">
          <w:marLeft w:val="4920"/>
          <w:marRight w:val="0"/>
          <w:marTop w:val="39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562266">
          <w:marLeft w:val="1500"/>
          <w:marRight w:val="0"/>
          <w:marTop w:val="39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794552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7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5B261-826D-402B-A86A-5782E3FB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9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Наталья</cp:lastModifiedBy>
  <cp:revision>5</cp:revision>
  <cp:lastPrinted>2018-08-07T02:42:00Z</cp:lastPrinted>
  <dcterms:created xsi:type="dcterms:W3CDTF">2018-11-06T10:39:00Z</dcterms:created>
  <dcterms:modified xsi:type="dcterms:W3CDTF">2018-11-26T15:47:00Z</dcterms:modified>
</cp:coreProperties>
</file>